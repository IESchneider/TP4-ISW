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53B46CD2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1D2BD09F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34EF199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1579E6F1" w14:textId="77777777" w:rsidTr="00325C61">
        <w:tc>
          <w:tcPr>
            <w:tcW w:w="7735" w:type="dxa"/>
            <w:vMerge/>
          </w:tcPr>
          <w:p w14:paraId="4BBFA761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12850E15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009D5E95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304221FE" w14:textId="77777777" w:rsidR="00957958" w:rsidRPr="0077256B" w:rsidRDefault="00957958">
      <w:pPr>
        <w:ind w:firstLine="0"/>
        <w:rPr>
          <w:rFonts w:cs="Calibri Light"/>
        </w:rPr>
      </w:pPr>
    </w:p>
    <w:p w14:paraId="741ED906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5E78B905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12655FB0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EE462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6F33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CB13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EEC7167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496DD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739BE856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76371" w14:textId="652EABF8" w:rsidR="0039750D" w:rsidRPr="008E21D1" w:rsidRDefault="0039750D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Carga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3EDCF7" w14:textId="134C2A08" w:rsidR="00726FFD" w:rsidRPr="00E103E3" w:rsidRDefault="0039750D" w:rsidP="0039750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Tipo de Carga seleccionada dentro de las opciones disponibles (documentación, paquete, granos, hacienda)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AFAD65" w14:textId="4EA2D572" w:rsidR="00726FFD" w:rsidRPr="00E103E3" w:rsidRDefault="0039750D" w:rsidP="000E6DD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Tipo de Carga no seleccionada</w:t>
            </w:r>
          </w:p>
        </w:tc>
      </w:tr>
      <w:tr w:rsidR="00726FFD" w:rsidRPr="006A22F7" w14:paraId="5870EE3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39E" w14:textId="7391522A" w:rsidR="000E6DDF" w:rsidRPr="008E21D1" w:rsidRDefault="000E6DDF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Calle </w:t>
            </w:r>
            <w:r w:rsidR="00334A15">
              <w:rPr>
                <w:b/>
                <w:bCs/>
              </w:rPr>
              <w:t>(</w:t>
            </w:r>
            <w:r>
              <w:rPr>
                <w:b/>
                <w:bCs/>
              </w:rPr>
              <w:t>Retiro</w:t>
            </w:r>
            <w:r w:rsidR="00334A15">
              <w:rPr>
                <w:b/>
                <w:bCs/>
              </w:rPr>
              <w:t>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34D4E3" w14:textId="77777777" w:rsidR="000E6DDF" w:rsidRDefault="000E6DDF" w:rsidP="000E6DD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ingresada</w:t>
            </w:r>
          </w:p>
          <w:p w14:paraId="3F566F49" w14:textId="03A79CD4" w:rsidR="00544202" w:rsidRDefault="00544202" w:rsidP="000E6DD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89D686" w14:textId="77777777" w:rsidR="00726FFD" w:rsidRDefault="00544202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no ingresada</w:t>
            </w:r>
          </w:p>
          <w:p w14:paraId="71F82A05" w14:textId="10F7C49C" w:rsidR="00544202" w:rsidRDefault="00544202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</w:tc>
      </w:tr>
      <w:tr w:rsidR="00726FFD" w:rsidRPr="006A22F7" w14:paraId="34FAEE4F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6DB4" w14:textId="08AD13A4" w:rsidR="00726FFD" w:rsidRPr="008E21D1" w:rsidRDefault="00544202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</w:t>
            </w:r>
            <w:r w:rsidR="00334A15">
              <w:rPr>
                <w:b/>
                <w:bCs/>
              </w:rPr>
              <w:t xml:space="preserve"> de Calle (</w:t>
            </w:r>
            <w:r>
              <w:rPr>
                <w:b/>
                <w:bCs/>
              </w:rPr>
              <w:t>Retiro</w:t>
            </w:r>
            <w:r w:rsidR="00334A15">
              <w:rPr>
                <w:b/>
                <w:bCs/>
              </w:rPr>
              <w:t>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FB9D33" w14:textId="6ED59990" w:rsidR="00544202" w:rsidRDefault="00544202" w:rsidP="0054420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Número ingresado</w:t>
            </w:r>
          </w:p>
          <w:p w14:paraId="2D7B7D1D" w14:textId="77777777" w:rsidR="00334A15" w:rsidRDefault="00334A15" w:rsidP="0054420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S/N ingresado (Sin Número)</w:t>
            </w:r>
          </w:p>
          <w:p w14:paraId="172D808A" w14:textId="70E31292" w:rsidR="00334A15" w:rsidRDefault="00334A15" w:rsidP="00544202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Nro. De Calle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A8E235" w14:textId="2E65C2A9" w:rsidR="00726FFD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Nro. De Calle inexistente</w:t>
            </w:r>
          </w:p>
        </w:tc>
      </w:tr>
      <w:tr w:rsidR="00726FFD" w:rsidRPr="006A22F7" w14:paraId="719D79A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2B7C" w14:textId="2153CC09" w:rsidR="00334A15" w:rsidRPr="008E21D1" w:rsidRDefault="00334A15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Localidad (Retiro)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2893AC" w14:textId="77777777" w:rsidR="00726FFD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ingresada</w:t>
            </w:r>
          </w:p>
          <w:p w14:paraId="0AB20546" w14:textId="61FD4BE3" w:rsidR="00334A15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714D0B" w14:textId="77777777" w:rsidR="00726FFD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no ingresada</w:t>
            </w:r>
          </w:p>
          <w:p w14:paraId="6A80FE02" w14:textId="503130F2" w:rsidR="00334A15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inexistente</w:t>
            </w:r>
          </w:p>
        </w:tc>
      </w:tr>
      <w:tr w:rsidR="00726FFD" w:rsidRPr="006A22F7" w14:paraId="2161EB8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1D1B7" w14:textId="5AE81B1C" w:rsidR="00334A15" w:rsidRPr="008E21D1" w:rsidRDefault="00334A15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Provincia (Retiro)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984765" w14:textId="77777777" w:rsidR="00726FFD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ingresada</w:t>
            </w:r>
          </w:p>
          <w:p w14:paraId="7AE73AA9" w14:textId="1A2D58AD" w:rsidR="00334A15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27F09B" w14:textId="77777777" w:rsidR="00726FFD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no ingresada</w:t>
            </w:r>
          </w:p>
          <w:p w14:paraId="13C255CA" w14:textId="7CA0CEDC" w:rsidR="00334A15" w:rsidRDefault="00334A15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inexistente</w:t>
            </w:r>
          </w:p>
        </w:tc>
      </w:tr>
      <w:tr w:rsidR="00726FFD" w:rsidRPr="006A22F7" w14:paraId="25A53A6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0013" w14:textId="7833C175" w:rsidR="00726FFD" w:rsidRPr="008E21D1" w:rsidRDefault="00334A15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 (Retiro)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4862FA" w14:textId="77777777" w:rsidR="00726FFD" w:rsidRDefault="00EC7810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Referencia ingresada</w:t>
            </w:r>
          </w:p>
          <w:p w14:paraId="498DA4CE" w14:textId="55A243B1" w:rsidR="00EC7810" w:rsidRDefault="00EC7810" w:rsidP="00334A15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Referencia no ingresada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F84CC0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3864012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E399" w14:textId="77BF90A2" w:rsidR="00726FFD" w:rsidRPr="008E21D1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EC4146" w14:textId="77777777" w:rsidR="00726FFD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ingresada</w:t>
            </w:r>
          </w:p>
          <w:p w14:paraId="65D1332E" w14:textId="58081E0B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mayor o igual a la fecha actual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FFF565" w14:textId="77777777" w:rsidR="00726FFD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no ingresada</w:t>
            </w:r>
          </w:p>
          <w:p w14:paraId="25A55A4F" w14:textId="2784EB1D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Fecha menor a la fecha actual </w:t>
            </w:r>
          </w:p>
        </w:tc>
      </w:tr>
      <w:tr w:rsidR="00EC7810" w:rsidRPr="006A22F7" w14:paraId="7FED499F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4D54B" w14:textId="403434AE" w:rsidR="00EC7810" w:rsidRPr="008E21D1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Calle (Entrega)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4EE8DA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ingresada</w:t>
            </w:r>
          </w:p>
          <w:p w14:paraId="31878786" w14:textId="5E47C1CB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E27758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no ingresada</w:t>
            </w:r>
          </w:p>
          <w:p w14:paraId="3766DB06" w14:textId="6809225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</w:tc>
      </w:tr>
      <w:tr w:rsidR="00EC7810" w:rsidRPr="006A22F7" w14:paraId="664D15F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4DCD" w14:textId="6129B51C" w:rsidR="00EC7810" w:rsidRPr="008E21D1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 de Calle (Entrega)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D337B4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Número ingresado</w:t>
            </w:r>
          </w:p>
          <w:p w14:paraId="1D0CA6AC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S/N ingresado (Sin Número)</w:t>
            </w:r>
          </w:p>
          <w:p w14:paraId="046B80D3" w14:textId="0962C365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Nro. De Calle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39DFD7" w14:textId="2CEEA1EE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Nro. De Calle inexistente</w:t>
            </w:r>
          </w:p>
        </w:tc>
      </w:tr>
      <w:tr w:rsidR="00EC7810" w:rsidRPr="006A22F7" w14:paraId="4CBB8D95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197C7" w14:textId="08DC2BA9" w:rsidR="00EC7810" w:rsidRPr="008E21D1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Localidad (Entrega)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E63709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ingresada</w:t>
            </w:r>
          </w:p>
          <w:p w14:paraId="73387359" w14:textId="7DDA3706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7DCA74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no ingresada</w:t>
            </w:r>
          </w:p>
          <w:p w14:paraId="57AE172A" w14:textId="6FCCA5EB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Localidad inexistente</w:t>
            </w:r>
          </w:p>
        </w:tc>
      </w:tr>
      <w:tr w:rsidR="00EC7810" w:rsidRPr="006A22F7" w14:paraId="46A9608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7979" w14:textId="7B7B14BB" w:rsidR="00EC7810" w:rsidRPr="008E21D1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Provincia (Entrega)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8BBE5C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ingresada</w:t>
            </w:r>
          </w:p>
          <w:p w14:paraId="1BC809D3" w14:textId="38129EFF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6A72BB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no ingresada</w:t>
            </w:r>
          </w:p>
          <w:p w14:paraId="642DA896" w14:textId="37C03E76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Provincia inexistente</w:t>
            </w:r>
          </w:p>
        </w:tc>
      </w:tr>
      <w:tr w:rsidR="00EC7810" w:rsidRPr="006A22F7" w14:paraId="1510DFA1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F34E" w14:textId="1F89AB7A" w:rsidR="00EC7810" w:rsidRPr="008E21D1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 (Entrega)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7731D8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Referencia ingresada</w:t>
            </w:r>
          </w:p>
          <w:p w14:paraId="05CAF67E" w14:textId="4AC00DD9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Referencia no ingresada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5EFCB0" w14:textId="77777777" w:rsidR="00EC7810" w:rsidRDefault="00EC7810" w:rsidP="00EC7810">
            <w:pPr>
              <w:rPr>
                <w:lang w:val="es-US"/>
              </w:rPr>
            </w:pPr>
          </w:p>
        </w:tc>
      </w:tr>
      <w:tr w:rsidR="00EC7810" w:rsidRPr="006A22F7" w14:paraId="45BB157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E859" w14:textId="06E4B535" w:rsidR="00EC7810" w:rsidRDefault="00EC7810" w:rsidP="00EC7810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D3124E" w14:textId="77777777" w:rsidR="00EC7810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ingresada</w:t>
            </w:r>
          </w:p>
          <w:p w14:paraId="51617566" w14:textId="47805F03" w:rsidR="008E1B97" w:rsidRDefault="00EC7810" w:rsidP="00EC781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mayor o igual a la fecha actual</w:t>
            </w:r>
            <w:r w:rsidR="008E1B97">
              <w:rPr>
                <w:lang w:val="es-US"/>
              </w:rPr>
              <w:t xml:space="preserve"> y mayor o igual a fecha de retiro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87A577" w14:textId="77777777" w:rsidR="00EC7810" w:rsidRDefault="00EC7810" w:rsidP="008E1B97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no ingresada</w:t>
            </w:r>
          </w:p>
          <w:p w14:paraId="22E1A672" w14:textId="68856892" w:rsidR="00EC7810" w:rsidRDefault="00EC7810" w:rsidP="008E1B97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Fecha menor a la fecha actual </w:t>
            </w:r>
            <w:r w:rsidR="008E1B97">
              <w:rPr>
                <w:lang w:val="es-US"/>
              </w:rPr>
              <w:t>y fecha menor a fecha de retiro</w:t>
            </w:r>
          </w:p>
        </w:tc>
      </w:tr>
      <w:tr w:rsidR="00EC7810" w:rsidRPr="006A22F7" w14:paraId="04D7BED5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35CF5" w14:textId="30233FEC" w:rsidR="00EC7810" w:rsidRDefault="008B59A7" w:rsidP="008B59A7">
            <w:pPr>
              <w:pStyle w:val="Cuerp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81FDF8" w14:textId="697BEC2B" w:rsidR="00EC7810" w:rsidRDefault="008B59A7" w:rsidP="008B59A7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Usuario logueado con el rol “Solicitante”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F8DA34" w14:textId="7CD4AE07" w:rsidR="00EC7810" w:rsidRDefault="008B59A7" w:rsidP="008B59A7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Usuario no logueado</w:t>
            </w:r>
          </w:p>
        </w:tc>
      </w:tr>
      <w:tr w:rsidR="00EC7810" w:rsidRPr="006A22F7" w14:paraId="66637BB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9EDC" w14:textId="77777777" w:rsidR="00EC7810" w:rsidRDefault="00EC7810" w:rsidP="00EC7810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4193" w14:textId="77777777" w:rsidR="00EC7810" w:rsidRDefault="00EC7810" w:rsidP="00EC7810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2F9492" w14:textId="77777777" w:rsidR="00EC7810" w:rsidRDefault="00EC7810" w:rsidP="00EC7810">
            <w:pPr>
              <w:rPr>
                <w:lang w:val="es-US"/>
              </w:rPr>
            </w:pPr>
          </w:p>
        </w:tc>
      </w:tr>
      <w:tr w:rsidR="00EC7810" w:rsidRPr="006A22F7" w14:paraId="0DD815E5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94D8" w14:textId="77777777" w:rsidR="00EC7810" w:rsidRDefault="00EC7810" w:rsidP="00EC7810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F0E921" w14:textId="77777777" w:rsidR="00EC7810" w:rsidRDefault="00EC7810" w:rsidP="00EC7810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2C557B" w14:textId="77777777" w:rsidR="00EC7810" w:rsidRDefault="00EC7810" w:rsidP="00EC7810">
            <w:pPr>
              <w:rPr>
                <w:lang w:val="es-US"/>
              </w:rPr>
            </w:pPr>
          </w:p>
        </w:tc>
      </w:tr>
    </w:tbl>
    <w:p w14:paraId="35CCAD3C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1D2EA618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EB5BC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1870F58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6B46C" w14:textId="18A4913D" w:rsidR="00726FFD" w:rsidRPr="00A81B9D" w:rsidRDefault="00A81B9D" w:rsidP="008E1B97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Pedido</w:t>
            </w:r>
            <w:r w:rsidR="00AA21F9">
              <w:rPr>
                <w:b/>
                <w:bCs/>
                <w:sz w:val="22"/>
                <w:szCs w:val="22"/>
                <w:lang w:val="es-ES"/>
              </w:rPr>
              <w:t xml:space="preserve"> de Envío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645493" w14:textId="3E9FE8A7" w:rsidR="00726FFD" w:rsidRPr="008E1B97" w:rsidRDefault="00A81B9D" w:rsidP="00333B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</w:t>
            </w:r>
            <w:r>
              <w:t>ción</w:t>
            </w:r>
            <w:r>
              <w:rPr>
                <w:sz w:val="22"/>
                <w:szCs w:val="22"/>
              </w:rPr>
              <w:t xml:space="preserve"> PUSH</w:t>
            </w:r>
            <w:r w:rsidR="00333BD6">
              <w:rPr>
                <w:sz w:val="22"/>
                <w:szCs w:val="22"/>
              </w:rPr>
              <w:t xml:space="preserve"> de nuevo pedido a todos los transportes que tengan la localidad de la dirección de retiro en su zona de cobertura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0D4DDE" w14:textId="7235421D" w:rsidR="00726FFD" w:rsidRPr="003F0305" w:rsidRDefault="00333BD6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Tipo de Carga no seleccionada</w:t>
            </w:r>
          </w:p>
        </w:tc>
      </w:tr>
      <w:tr w:rsidR="00726FFD" w:rsidRPr="00E103E3" w14:paraId="409EAC9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C2AB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A0E68C" w14:textId="64C3A4BB" w:rsidR="00726FFD" w:rsidRPr="00E103E3" w:rsidRDefault="00A81B9D" w:rsidP="00950F68">
            <w:r>
              <w:rPr>
                <w:sz w:val="22"/>
                <w:szCs w:val="22"/>
              </w:rPr>
              <w:t>Email de nuevo pedido a todos los transportes que tengan la localidad de la dirección de retiro en su zona de cobertura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6CBE55" w14:textId="77777777" w:rsidR="003F0305" w:rsidRPr="003F0305" w:rsidRDefault="00333BD6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Calle (Retiro) no ingresada</w:t>
            </w:r>
            <w:r w:rsidR="003F0305" w:rsidRPr="003F0305">
              <w:rPr>
                <w:sz w:val="22"/>
                <w:szCs w:val="22"/>
              </w:rPr>
              <w:t xml:space="preserve"> </w:t>
            </w:r>
          </w:p>
          <w:p w14:paraId="3592CDCC" w14:textId="77777777" w:rsidR="00726FFD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Calle (Retiro) inexistente</w:t>
            </w:r>
          </w:p>
          <w:p w14:paraId="4C3F2072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42D61203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Número (Retiro) inexistente</w:t>
            </w:r>
          </w:p>
          <w:p w14:paraId="5BCDB894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7E2EFA6D" w14:textId="67D6DA50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Localidad (Retiro) no ingresada </w:t>
            </w:r>
          </w:p>
          <w:p w14:paraId="21CC2118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lastRenderedPageBreak/>
              <w:t>Mensaje de error de Localidad (Retiro) inexistente</w:t>
            </w:r>
          </w:p>
          <w:p w14:paraId="39F8DD2C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1B49A120" w14:textId="0AABAB0A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Provincia (Retiro) no ingresada </w:t>
            </w:r>
          </w:p>
          <w:p w14:paraId="4308B494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Provincia (Retiro) inexistente</w:t>
            </w:r>
          </w:p>
          <w:p w14:paraId="038177EB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18E21B82" w14:textId="7C24AA92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Fecha de Retiro no ingresada </w:t>
            </w:r>
          </w:p>
          <w:p w14:paraId="0CB96D31" w14:textId="297ECA4E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Fecha de Retiro menor a la fecha actual</w:t>
            </w:r>
          </w:p>
        </w:tc>
      </w:tr>
      <w:tr w:rsidR="00726FFD" w:rsidRPr="00E103E3" w14:paraId="6A0E5FB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1B1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2CDD7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839F94" w14:textId="5D4CB675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Calle (Entrega) no ingresada </w:t>
            </w:r>
          </w:p>
          <w:p w14:paraId="318D9495" w14:textId="41BACCB4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Calle (Entrega) inexistente</w:t>
            </w:r>
          </w:p>
          <w:p w14:paraId="1F89EB3A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0911DFE9" w14:textId="6E7A5E94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Número (Entrega) inexistente</w:t>
            </w:r>
          </w:p>
          <w:p w14:paraId="0DC7A296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3EB50169" w14:textId="65553788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Localidad (Entrega) no ingresada </w:t>
            </w:r>
          </w:p>
          <w:p w14:paraId="41040215" w14:textId="697BE8E4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Localidad (Entrega) inexistente</w:t>
            </w:r>
          </w:p>
          <w:p w14:paraId="51D0B532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4EC429A3" w14:textId="5C49D7EF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Provincia (Entrega) no ingresada </w:t>
            </w:r>
          </w:p>
          <w:p w14:paraId="567E3053" w14:textId="1C904536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Provincia (Entrega) inexistente</w:t>
            </w:r>
          </w:p>
          <w:p w14:paraId="4210BF63" w14:textId="77777777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</w:p>
          <w:p w14:paraId="178B0DA3" w14:textId="250BD16E" w:rsidR="003F0305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 xml:space="preserve">Mensaje de error de Fecha de Entrega no ingresada </w:t>
            </w:r>
          </w:p>
          <w:p w14:paraId="3239AF7F" w14:textId="362BB700" w:rsidR="00726FFD" w:rsidRPr="003F0305" w:rsidRDefault="003F0305" w:rsidP="003F0305">
            <w:pPr>
              <w:jc w:val="both"/>
              <w:rPr>
                <w:sz w:val="22"/>
                <w:szCs w:val="22"/>
              </w:rPr>
            </w:pPr>
            <w:r w:rsidRPr="003F0305">
              <w:rPr>
                <w:sz w:val="22"/>
                <w:szCs w:val="22"/>
              </w:rPr>
              <w:t>Mensaje de error de Fecha de Entrega menor a la fecha actual</w:t>
            </w:r>
          </w:p>
        </w:tc>
      </w:tr>
      <w:tr w:rsidR="00726FFD" w:rsidRPr="00E103E3" w14:paraId="39037801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113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F37E38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3DDAE6" w14:textId="77777777" w:rsidR="00726FFD" w:rsidRPr="00E103E3" w:rsidRDefault="00726FFD" w:rsidP="00950F68"/>
        </w:tc>
      </w:tr>
      <w:tr w:rsidR="00726FFD" w:rsidRPr="00E103E3" w14:paraId="3DB05711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F9F0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92468C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D515C1" w14:textId="77777777" w:rsidR="00726FFD" w:rsidRPr="00E103E3" w:rsidRDefault="00726FFD" w:rsidP="00950F68"/>
        </w:tc>
      </w:tr>
      <w:tr w:rsidR="00726FFD" w:rsidRPr="00E103E3" w14:paraId="32122DA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0BBB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13D5A2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F77361" w14:textId="77777777" w:rsidR="00726FFD" w:rsidRPr="00E103E3" w:rsidRDefault="00726FFD" w:rsidP="00950F68"/>
        </w:tc>
      </w:tr>
      <w:tr w:rsidR="00726FFD" w:rsidRPr="00E103E3" w14:paraId="3E1126AF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F0CC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4B1534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7921C4" w14:textId="77777777" w:rsidR="00726FFD" w:rsidRPr="00E103E3" w:rsidRDefault="00726FFD" w:rsidP="00950F68"/>
        </w:tc>
      </w:tr>
      <w:tr w:rsidR="00726FFD" w:rsidRPr="00E103E3" w14:paraId="39336409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5D02E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104EE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9B0A83F" w14:textId="77777777" w:rsidR="00726FFD" w:rsidRPr="00E103E3" w:rsidRDefault="00726FFD" w:rsidP="00950F68"/>
        </w:tc>
      </w:tr>
      <w:tr w:rsidR="00726FFD" w:rsidRPr="00E103E3" w14:paraId="1181F3D1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188D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3B2BE0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0ED158" w14:textId="77777777" w:rsidR="00726FFD" w:rsidRPr="00E103E3" w:rsidRDefault="00726FFD" w:rsidP="00950F68"/>
        </w:tc>
      </w:tr>
      <w:tr w:rsidR="00726FFD" w:rsidRPr="00E103E3" w14:paraId="4E965F0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4582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3E68FC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4E86CE" w14:textId="77777777" w:rsidR="00726FFD" w:rsidRPr="00E103E3" w:rsidRDefault="00726FFD" w:rsidP="00950F68"/>
        </w:tc>
      </w:tr>
      <w:tr w:rsidR="00726FFD" w:rsidRPr="00E103E3" w14:paraId="0C7ACD2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99B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BDB2DC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83705F" w14:textId="77777777" w:rsidR="00726FFD" w:rsidRPr="00E103E3" w:rsidRDefault="00726FFD" w:rsidP="00950F68"/>
        </w:tc>
      </w:tr>
      <w:tr w:rsidR="00726FFD" w:rsidRPr="00E103E3" w14:paraId="79CB02C0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DD09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D85F97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D7EDCF" w14:textId="77777777" w:rsidR="00726FFD" w:rsidRPr="00E103E3" w:rsidRDefault="00726FFD" w:rsidP="00950F68"/>
        </w:tc>
      </w:tr>
    </w:tbl>
    <w:p w14:paraId="7C3576CF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A1BD52B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08CD90BE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51366C64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09A9A971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2FE907FA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19E3DEE2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A4E81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92DE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9069E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FCF8A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3F7F8D" w14:paraId="6D1B1866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CD61264" w14:textId="0023E356" w:rsidR="003F7F8D" w:rsidRDefault="003F7F8D" w:rsidP="003F7F8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B8C64F6" w14:textId="41F23B65" w:rsidR="003F7F8D" w:rsidRDefault="003F7F8D" w:rsidP="003F7F8D">
            <w:pPr>
              <w:ind w:firstLine="0"/>
              <w:jc w:val="center"/>
            </w:pPr>
            <w:r>
              <w:t>ALTA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A1B04" w14:textId="5C16F126" w:rsidR="003F7F8D" w:rsidRDefault="003F7F8D" w:rsidP="003F7F8D">
            <w:pPr>
              <w:ind w:firstLine="0"/>
            </w:pPr>
            <w:r>
              <w:t>Publicación de pedido de envío con fechas válidas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CD0A3" w14:textId="77777777" w:rsidR="003F7F8D" w:rsidRDefault="003F7F8D" w:rsidP="003F7F8D">
            <w:pPr>
              <w:ind w:firstLine="0"/>
            </w:pPr>
            <w:r>
              <w:t>Usuario “Iván” logueado con el rol “Solicitante”</w:t>
            </w:r>
          </w:p>
          <w:p w14:paraId="43C033ED" w14:textId="77777777" w:rsidR="003F7F8D" w:rsidRDefault="003F7F8D" w:rsidP="003F7F8D">
            <w:pPr>
              <w:ind w:firstLine="0"/>
            </w:pPr>
            <w:r>
              <w:t>Se encuentran registradas en la base de datos las siguientes:</w:t>
            </w:r>
          </w:p>
          <w:p w14:paraId="4E8E6770" w14:textId="3ADAD5E1" w:rsidR="003F7F8D" w:rsidRDefault="003F7F8D" w:rsidP="003F7F8D">
            <w:pPr>
              <w:ind w:firstLine="0"/>
            </w:pPr>
            <w:r>
              <w:t>Calles “</w:t>
            </w:r>
            <w:r w:rsidR="00C63346">
              <w:t xml:space="preserve">Av. </w:t>
            </w:r>
            <w:r>
              <w:t>Vélez Sarsfield” y “Rondeau” con los números “1188” y “166” respectivamente;</w:t>
            </w:r>
          </w:p>
          <w:p w14:paraId="72012F6D" w14:textId="77777777" w:rsidR="003F7F8D" w:rsidRDefault="003F7F8D" w:rsidP="003F7F8D">
            <w:pPr>
              <w:ind w:firstLine="0"/>
            </w:pPr>
            <w:r>
              <w:t>Localidad “Córdoba”;</w:t>
            </w:r>
          </w:p>
          <w:p w14:paraId="476342FD" w14:textId="1503346F" w:rsidR="003F7F8D" w:rsidRDefault="003F7F8D" w:rsidP="003F7F8D">
            <w:pPr>
              <w:ind w:firstLine="0"/>
            </w:pPr>
            <w:r>
              <w:t>Provincia “Córdoba”;</w:t>
            </w:r>
          </w:p>
          <w:p w14:paraId="0A44AD0D" w14:textId="77777777" w:rsidR="003F7F8D" w:rsidRDefault="003F7F8D" w:rsidP="003F7F8D">
            <w:pPr>
              <w:ind w:firstLine="0"/>
            </w:pPr>
            <w:r>
              <w:t>Fecha actual = 25/10/2023</w:t>
            </w:r>
          </w:p>
          <w:p w14:paraId="75EB73F3" w14:textId="77777777" w:rsidR="00681C15" w:rsidRDefault="00681C15" w:rsidP="003F7F8D">
            <w:pPr>
              <w:ind w:firstLine="0"/>
            </w:pPr>
          </w:p>
          <w:p w14:paraId="72BB46A3" w14:textId="1124C01A" w:rsidR="00681C15" w:rsidRDefault="00681C15" w:rsidP="003F7F8D">
            <w:pPr>
              <w:ind w:firstLine="0"/>
            </w:pPr>
            <w:r>
              <w:t>El usuario tiene la app instalada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14C" w14:textId="77777777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El usuario Iván tiene sesión iniciada como Solicitante.</w:t>
            </w:r>
          </w:p>
          <w:p w14:paraId="6D3EA0AC" w14:textId="19648F41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ingresa a publicar pedido de envío.</w:t>
            </w:r>
          </w:p>
          <w:p w14:paraId="08611A54" w14:textId="77777777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selecciona el tipo de carga “Documentación”.</w:t>
            </w:r>
          </w:p>
          <w:p w14:paraId="56519D88" w14:textId="7E4AAA4B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ingresa el domicilio de retiro; ingresando calle “</w:t>
            </w:r>
            <w:r w:rsidR="00C63346">
              <w:t xml:space="preserve">Av. </w:t>
            </w:r>
            <w:r>
              <w:t>Vélez Sarsfield”, número “1188”, localidad “Córdoba”, provincia “Córdoba”, y sin referencia.</w:t>
            </w:r>
          </w:p>
          <w:p w14:paraId="12C329FF" w14:textId="36CFE753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selecciona como fecha de retiro el “30/10/2023”.</w:t>
            </w:r>
          </w:p>
          <w:p w14:paraId="14BA2BAA" w14:textId="77777777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ingresa el domicilio de entrega; ingresando calle “Rondeau”, número “166”, localidad “Córdoba”, provincia “Córdoba”, y sin referencia.</w:t>
            </w:r>
          </w:p>
          <w:p w14:paraId="11900203" w14:textId="77777777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selecciona como fecha de entrega el “10/11/2023”.</w:t>
            </w:r>
          </w:p>
          <w:p w14:paraId="1591C16C" w14:textId="770FF3AA" w:rsidR="003F7F8D" w:rsidRDefault="003F7F8D" w:rsidP="003F7F8D">
            <w:pPr>
              <w:pStyle w:val="Prrafodelista"/>
              <w:numPr>
                <w:ilvl w:val="0"/>
                <w:numId w:val="40"/>
              </w:numPr>
            </w:pPr>
            <w:r>
              <w:t>Iván selecciona confirmar nuevo pedido de envío.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D949E" w14:textId="77777777" w:rsidR="003F7F8D" w:rsidRDefault="003F7F8D" w:rsidP="003F7F8D">
            <w:pPr>
              <w:pStyle w:val="Cuerpo"/>
              <w:ind w:firstLine="0"/>
            </w:pPr>
            <w:r>
              <w:t>Notificación PUSH de nuevo pedido a todos los transportes que tengan la localidad de la dirección de retiro en su zona de cobertura.</w:t>
            </w:r>
          </w:p>
          <w:p w14:paraId="07DF48C3" w14:textId="77777777" w:rsidR="003F7F8D" w:rsidRDefault="003F7F8D" w:rsidP="003F7F8D">
            <w:pPr>
              <w:pStyle w:val="Cuerpo"/>
              <w:ind w:firstLine="0"/>
            </w:pPr>
          </w:p>
          <w:p w14:paraId="0BAFAA0B" w14:textId="1BF7203B" w:rsidR="003F7F8D" w:rsidRDefault="003F7F8D" w:rsidP="003F7F8D">
            <w:pPr>
              <w:pStyle w:val="Cuerpo"/>
              <w:ind w:firstLine="0"/>
            </w:pPr>
            <w:r>
              <w:t>Email de nuevo pedido a todos los transportes que tengan la localidad de la dirección de retiro en su zona de cobertura.</w:t>
            </w:r>
          </w:p>
        </w:tc>
      </w:tr>
    </w:tbl>
    <w:p w14:paraId="4383E7EE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36657E70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7950A026" w14:textId="77777777" w:rsidTr="00950F68">
        <w:tc>
          <w:tcPr>
            <w:tcW w:w="1421" w:type="dxa"/>
            <w:shd w:val="clear" w:color="auto" w:fill="2898B7"/>
          </w:tcPr>
          <w:p w14:paraId="6EB05485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7DA7573E" w14:textId="0890C074" w:rsidR="009A5A5D" w:rsidRPr="003F2F3B" w:rsidRDefault="00EA2ACB" w:rsidP="004C0983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Decisión</w:t>
            </w:r>
          </w:p>
        </w:tc>
        <w:tc>
          <w:tcPr>
            <w:tcW w:w="3189" w:type="dxa"/>
            <w:shd w:val="clear" w:color="auto" w:fill="2898B7"/>
          </w:tcPr>
          <w:p w14:paraId="17CAD924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5BF8F80B" w14:textId="3D39AABF" w:rsidR="009A5A5D" w:rsidRPr="003F2F3B" w:rsidRDefault="004C0983" w:rsidP="004C0983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9A5A5D" w:rsidRPr="003F2F3B" w14:paraId="5D66ABD6" w14:textId="77777777" w:rsidTr="00950F68">
        <w:tc>
          <w:tcPr>
            <w:tcW w:w="15730" w:type="dxa"/>
            <w:gridSpan w:val="4"/>
            <w:shd w:val="clear" w:color="auto" w:fill="2898B7"/>
          </w:tcPr>
          <w:p w14:paraId="251CD010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5BFB2A42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230B48A5" w14:textId="77777777" w:rsidR="009A5A5D" w:rsidRPr="006071D4" w:rsidRDefault="006071D4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</w:t>
            </w:r>
            <w:r>
              <w:rPr>
                <w:rFonts w:ascii="Corbel" w:hAnsi="Corbel"/>
                <w:b/>
                <w:lang w:val="en-US"/>
              </w:rPr>
              <w:t>= null</w:t>
            </w:r>
          </w:p>
          <w:p w14:paraId="3FFAA140" w14:textId="23BB6FBD" w:rsidR="006071D4" w:rsidRDefault="00EB7768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tipoCarga = “documentación”</w:t>
            </w:r>
            <w:r w:rsidR="00171689">
              <w:rPr>
                <w:rFonts w:ascii="Corbel" w:hAnsi="Corbel"/>
                <w:b/>
                <w:lang w:val="es-ES_tradnl"/>
              </w:rPr>
              <w:t xml:space="preserve">, </w:t>
            </w:r>
            <w:r w:rsidR="00BA7487">
              <w:rPr>
                <w:rFonts w:ascii="Corbel" w:hAnsi="Corbel"/>
                <w:b/>
                <w:lang w:val="es-ES_tradnl"/>
              </w:rPr>
              <w:t>domicilioRetiro</w:t>
            </w:r>
            <w:r w:rsidR="0080791D">
              <w:rPr>
                <w:rFonts w:ascii="Corbel" w:hAnsi="Corbel"/>
                <w:b/>
                <w:lang w:val="es-ES_tradnl"/>
              </w:rPr>
              <w:t>.Calle</w:t>
            </w:r>
            <w:r w:rsidR="0079594B">
              <w:rPr>
                <w:rFonts w:ascii="Corbel" w:hAnsi="Corbel"/>
                <w:b/>
                <w:lang w:val="es-ES_tradnl"/>
              </w:rPr>
              <w:t xml:space="preserve"> = “”</w:t>
            </w:r>
          </w:p>
          <w:p w14:paraId="2D9F118A" w14:textId="60D71BBF" w:rsidR="0010253F" w:rsidRDefault="00C63346" w:rsidP="00C63346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A17268">
              <w:rPr>
                <w:rFonts w:ascii="Corbel" w:hAnsi="Corbel"/>
                <w:b/>
                <w:lang w:val="es-ES_tradnl"/>
              </w:rPr>
              <w:t>domicilioRetiro = domicilioRetiro1, domicilioEntrega = domicilioEntrega1</w:t>
            </w:r>
            <w:r w:rsidR="00932FA8">
              <w:rPr>
                <w:rFonts w:ascii="Corbel" w:hAnsi="Corbel"/>
                <w:b/>
                <w:lang w:val="es-ES_tradnl"/>
              </w:rPr>
              <w:t>, fechaRetiro = null</w:t>
            </w:r>
          </w:p>
          <w:p w14:paraId="1FA2EB42" w14:textId="63C85832" w:rsidR="00663259" w:rsidRDefault="00663259" w:rsidP="00C63346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A17268">
              <w:rPr>
                <w:rFonts w:ascii="Corbel" w:hAnsi="Corbel"/>
                <w:b/>
                <w:lang w:val="es-ES_tradnl"/>
              </w:rPr>
              <w:t>domicilioRetiro = domicilioRetiro1, domicilioEntrega = domicilioEntrega1</w:t>
            </w:r>
            <w:r>
              <w:rPr>
                <w:rFonts w:ascii="Corbel" w:hAnsi="Corbel"/>
                <w:b/>
                <w:lang w:val="es-ES_tradnl"/>
              </w:rPr>
              <w:t xml:space="preserve">, fechaRetiro = </w:t>
            </w:r>
            <w:r w:rsidR="00836200">
              <w:rPr>
                <w:rFonts w:ascii="Corbel" w:hAnsi="Corbel"/>
                <w:b/>
                <w:lang w:val="es-ES_tradnl"/>
              </w:rPr>
              <w:t>30/10/2023</w:t>
            </w:r>
            <w:r w:rsidR="00CD1609">
              <w:rPr>
                <w:rFonts w:ascii="Corbel" w:hAnsi="Corbel"/>
                <w:b/>
                <w:lang w:val="es-ES_tradnl"/>
              </w:rPr>
              <w:t>, fechaEntrega = null</w:t>
            </w:r>
          </w:p>
          <w:p w14:paraId="46DB0928" w14:textId="0D36D73A" w:rsidR="006D33EF" w:rsidRPr="004C0983" w:rsidRDefault="006D33EF" w:rsidP="004C0983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A17268">
              <w:rPr>
                <w:rFonts w:ascii="Corbel" w:hAnsi="Corbel"/>
                <w:b/>
                <w:lang w:val="es-ES_tradnl"/>
              </w:rPr>
              <w:t>domicilioRetiro = domicilioRetiro1, domicilioEntrega = domicilioEntrega1</w:t>
            </w:r>
            <w:r>
              <w:rPr>
                <w:rFonts w:ascii="Corbel" w:hAnsi="Corbel"/>
                <w:b/>
                <w:lang w:val="es-ES_tradnl"/>
              </w:rPr>
              <w:t>, fechaRetiro = 30/10/2023, fechaEntrega = 10/11/2023</w:t>
            </w:r>
          </w:p>
        </w:tc>
      </w:tr>
      <w:tr w:rsidR="009A5A5D" w:rsidRPr="003F2F3B" w14:paraId="4EDDE4A8" w14:textId="77777777" w:rsidTr="00950F68">
        <w:tc>
          <w:tcPr>
            <w:tcW w:w="15730" w:type="dxa"/>
            <w:gridSpan w:val="4"/>
            <w:shd w:val="clear" w:color="auto" w:fill="2898B7"/>
          </w:tcPr>
          <w:p w14:paraId="4D9100F0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789935B8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292F3896" w14:textId="77777777" w:rsidR="009A5A5D" w:rsidRDefault="00663259" w:rsidP="0027437C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La fecha actual es 25/10/2023</w:t>
            </w:r>
          </w:p>
          <w:p w14:paraId="139A9E53" w14:textId="77777777" w:rsidR="00A17268" w:rsidRDefault="00A17268" w:rsidP="00A17268">
            <w:pPr>
              <w:pStyle w:val="Textoindependiente"/>
              <w:ind w:firstLine="0"/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</w:rPr>
              <w:t xml:space="preserve">Objeto “domicilioRetiro1” creado con sus atributos seteados: </w:t>
            </w:r>
            <w:r>
              <w:rPr>
                <w:rFonts w:ascii="Corbel" w:hAnsi="Corbel"/>
                <w:b/>
                <w:lang w:val="es-ES_tradnl"/>
              </w:rPr>
              <w:t>domicilioRetiro.Calle = “Av. Vélez Sarsfield”, domicilioRetiro.Numero = “1188”, domicilioRetiro.Localidad = “C</w:t>
            </w:r>
            <w:r>
              <w:rPr>
                <w:rFonts w:ascii="Corbel" w:hAnsi="Corbel"/>
                <w:b/>
                <w:lang w:val="es-AR"/>
              </w:rPr>
              <w:t>órdoba</w:t>
            </w:r>
            <w:r>
              <w:rPr>
                <w:rFonts w:ascii="Corbel" w:hAnsi="Corbel"/>
                <w:b/>
                <w:lang w:val="es-ES_tradnl"/>
              </w:rPr>
              <w:t>”, domicilioRetiro.Ciudad = “C</w:t>
            </w:r>
            <w:r>
              <w:rPr>
                <w:rFonts w:ascii="Corbel" w:hAnsi="Corbel"/>
                <w:b/>
                <w:lang w:val="es-AR"/>
              </w:rPr>
              <w:t>órdoba</w:t>
            </w:r>
            <w:r>
              <w:rPr>
                <w:rFonts w:ascii="Corbel" w:hAnsi="Corbel"/>
                <w:b/>
                <w:lang w:val="es-ES_tradnl"/>
              </w:rPr>
              <w:t>”</w:t>
            </w:r>
          </w:p>
          <w:p w14:paraId="3199E955" w14:textId="2DB882BC" w:rsidR="00A17268" w:rsidRPr="003F2F3B" w:rsidRDefault="00A17268" w:rsidP="00A17268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  <w:lang w:val="es-ES_tradnl"/>
              </w:rPr>
              <w:t>Objeto “domicilioEntrega1” creado con sus atributos seteados: domicilioEntrega.Calle = “Rondeau”, domicilioEntrega.Numero = “166”, domicilioEntrega.Localidad = “C</w:t>
            </w:r>
            <w:r>
              <w:rPr>
                <w:rFonts w:ascii="Corbel" w:hAnsi="Corbel"/>
                <w:b/>
                <w:lang w:val="es-AR"/>
              </w:rPr>
              <w:t>órdoba</w:t>
            </w:r>
            <w:r>
              <w:rPr>
                <w:rFonts w:ascii="Corbel" w:hAnsi="Corbel"/>
                <w:b/>
                <w:lang w:val="es-ES_tradnl"/>
              </w:rPr>
              <w:t>”, domicilioEntrega.Ciudad = “C</w:t>
            </w:r>
            <w:r>
              <w:rPr>
                <w:rFonts w:ascii="Corbel" w:hAnsi="Corbel"/>
                <w:b/>
                <w:lang w:val="es-AR"/>
              </w:rPr>
              <w:t>órdoba</w:t>
            </w:r>
            <w:r>
              <w:rPr>
                <w:rFonts w:ascii="Corbel" w:hAnsi="Corbel"/>
                <w:b/>
                <w:lang w:val="es-ES_tradnl"/>
              </w:rPr>
              <w:t>”</w:t>
            </w:r>
          </w:p>
        </w:tc>
      </w:tr>
    </w:tbl>
    <w:p w14:paraId="28AEDDDD" w14:textId="77777777" w:rsidR="002121B4" w:rsidRDefault="002121B4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625C4E" w:rsidRPr="003F2F3B" w14:paraId="57BED016" w14:textId="77777777" w:rsidTr="00AC665C">
        <w:tc>
          <w:tcPr>
            <w:tcW w:w="1421" w:type="dxa"/>
            <w:shd w:val="clear" w:color="auto" w:fill="2898B7"/>
          </w:tcPr>
          <w:p w14:paraId="7AA3C6B3" w14:textId="77777777" w:rsidR="00625C4E" w:rsidRPr="006145DF" w:rsidRDefault="00625C4E" w:rsidP="00AC665C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780AC5DF" w14:textId="191EF1B0" w:rsidR="00625C4E" w:rsidRPr="003F2F3B" w:rsidRDefault="004C0983" w:rsidP="004C0983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Múltiple</w:t>
            </w:r>
          </w:p>
        </w:tc>
        <w:tc>
          <w:tcPr>
            <w:tcW w:w="3189" w:type="dxa"/>
            <w:shd w:val="clear" w:color="auto" w:fill="2898B7"/>
          </w:tcPr>
          <w:p w14:paraId="5055FE29" w14:textId="77777777" w:rsidR="00625C4E" w:rsidRPr="003F2F3B" w:rsidRDefault="00625C4E" w:rsidP="00AC665C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0E04585E" w14:textId="321AA7B5" w:rsidR="00625C4E" w:rsidRPr="003F2F3B" w:rsidRDefault="0027437C" w:rsidP="0027437C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9</w:t>
            </w:r>
          </w:p>
        </w:tc>
      </w:tr>
      <w:tr w:rsidR="00625C4E" w:rsidRPr="003F2F3B" w14:paraId="49038866" w14:textId="77777777" w:rsidTr="00AC665C">
        <w:tc>
          <w:tcPr>
            <w:tcW w:w="15730" w:type="dxa"/>
            <w:gridSpan w:val="4"/>
            <w:shd w:val="clear" w:color="auto" w:fill="2898B7"/>
          </w:tcPr>
          <w:p w14:paraId="4E41AFD6" w14:textId="77777777" w:rsidR="00625C4E" w:rsidRPr="003F2F3B" w:rsidRDefault="00625C4E" w:rsidP="00AC665C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625C4E" w:rsidRPr="004A0256" w14:paraId="063A208B" w14:textId="77777777" w:rsidTr="00AC665C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0E76B6EF" w14:textId="77777777" w:rsidR="00EB362B" w:rsidRPr="006071D4" w:rsidRDefault="00EB362B" w:rsidP="00EB362B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</w:t>
            </w:r>
            <w:r>
              <w:rPr>
                <w:rFonts w:ascii="Corbel" w:hAnsi="Corbel"/>
                <w:b/>
                <w:lang w:val="en-US"/>
              </w:rPr>
              <w:t>= null</w:t>
            </w:r>
          </w:p>
          <w:p w14:paraId="7B5494A9" w14:textId="77777777" w:rsidR="00EB362B" w:rsidRDefault="00EB362B" w:rsidP="00EB362B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tipoCarga = “documentación”, domicilioRetiro.Calle = “”</w:t>
            </w:r>
          </w:p>
          <w:p w14:paraId="4FFB931F" w14:textId="76ED8DB5" w:rsidR="002B0748" w:rsidRDefault="002B0748" w:rsidP="002B0748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lastRenderedPageBreak/>
              <w:t>tipoCarga = “documentación”, domicilioRetiro</w:t>
            </w:r>
            <w:r w:rsidR="00040E49">
              <w:rPr>
                <w:rFonts w:ascii="Corbel" w:hAnsi="Corbel"/>
                <w:b/>
                <w:lang w:val="es-ES_tradnl"/>
              </w:rPr>
              <w:t xml:space="preserve"> = domicilioRetiro1,</w:t>
            </w:r>
            <w:r>
              <w:rPr>
                <w:rFonts w:ascii="Corbel" w:hAnsi="Corbel"/>
                <w:b/>
                <w:lang w:val="es-ES_tradnl"/>
              </w:rPr>
              <w:t xml:space="preserve"> domicilioEntrega.Calle = “”</w:t>
            </w:r>
          </w:p>
          <w:p w14:paraId="54215832" w14:textId="16F7BC1B" w:rsidR="00C54BA2" w:rsidRPr="00C54BA2" w:rsidRDefault="00C54BA2" w:rsidP="00C54BA2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tipoCarga = “documentación”, domicilioRetiro.Calle = “”, domicilioEntrega</w:t>
            </w:r>
            <w:r w:rsidR="008C0889">
              <w:rPr>
                <w:rFonts w:ascii="Corbel" w:hAnsi="Corbel"/>
                <w:b/>
                <w:lang w:val="es-ES_tradnl"/>
              </w:rPr>
              <w:t xml:space="preserve"> = domicilioEntrega1</w:t>
            </w:r>
          </w:p>
          <w:p w14:paraId="76D80D2E" w14:textId="1A1F6610" w:rsidR="00EB362B" w:rsidRDefault="00EB362B" w:rsidP="00EB362B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251147">
              <w:rPr>
                <w:rFonts w:ascii="Corbel" w:hAnsi="Corbel"/>
                <w:b/>
                <w:lang w:val="es-ES_tradnl"/>
              </w:rPr>
              <w:t>domicilioRetiro = domicilioRetiro1</w:t>
            </w:r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r w:rsidR="00251147">
              <w:rPr>
                <w:rFonts w:ascii="Corbel" w:hAnsi="Corbel"/>
                <w:b/>
                <w:lang w:val="es-ES_tradnl"/>
              </w:rPr>
              <w:t>domicilioEntrega = domicilioEntrega1</w:t>
            </w:r>
            <w:r>
              <w:rPr>
                <w:rFonts w:ascii="Corbel" w:hAnsi="Corbel"/>
                <w:b/>
                <w:lang w:val="es-ES_tradnl"/>
              </w:rPr>
              <w:t>, fechaRetiro = null</w:t>
            </w:r>
          </w:p>
          <w:p w14:paraId="0A34FE7C" w14:textId="01ADD1C2" w:rsidR="00A57722" w:rsidRPr="00A57722" w:rsidRDefault="00A57722" w:rsidP="00A57722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D52A19">
              <w:rPr>
                <w:rFonts w:ascii="Corbel" w:hAnsi="Corbel"/>
                <w:b/>
                <w:lang w:val="es-ES_tradnl"/>
              </w:rPr>
              <w:t xml:space="preserve">domicilioRetiro = domicilioRetiro1, domicilioEntrega = domicilioEntrega1, </w:t>
            </w:r>
            <w:r>
              <w:rPr>
                <w:rFonts w:ascii="Corbel" w:hAnsi="Corbel"/>
                <w:b/>
                <w:lang w:val="es-ES_tradnl"/>
              </w:rPr>
              <w:t xml:space="preserve">fechaRetiro = </w:t>
            </w:r>
            <w:r w:rsidR="00283D49">
              <w:rPr>
                <w:rFonts w:ascii="Corbel" w:hAnsi="Corbel"/>
                <w:b/>
                <w:lang w:val="es-ES_tradnl"/>
              </w:rPr>
              <w:t>20/10/2023</w:t>
            </w:r>
          </w:p>
          <w:p w14:paraId="57C4AE48" w14:textId="3DA1CC00" w:rsidR="00625C4E" w:rsidRDefault="00EB362B" w:rsidP="00EB362B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D52A19">
              <w:rPr>
                <w:rFonts w:ascii="Corbel" w:hAnsi="Corbel"/>
                <w:b/>
                <w:lang w:val="es-ES_tradnl"/>
              </w:rPr>
              <w:t>domicilioRetiro = domicilioRetiro1, domicilioEntrega = domicilioEntrega1</w:t>
            </w:r>
            <w:r>
              <w:rPr>
                <w:rFonts w:ascii="Corbel" w:hAnsi="Corbel"/>
                <w:b/>
                <w:lang w:val="es-ES_tradnl"/>
              </w:rPr>
              <w:t>, fechaRetiro = 30/10/2023, fechaEntrega = null</w:t>
            </w:r>
          </w:p>
          <w:p w14:paraId="309FBFBD" w14:textId="275C4B5D" w:rsidR="00283D49" w:rsidRDefault="00283D49" w:rsidP="00EB362B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A17268">
              <w:rPr>
                <w:rFonts w:ascii="Corbel" w:hAnsi="Corbel"/>
                <w:b/>
                <w:lang w:val="es-ES_tradnl"/>
              </w:rPr>
              <w:t>domicilioRetiro = domicilioRetiro1, domicilioEntrega = domicilioEntrega1</w:t>
            </w:r>
            <w:r>
              <w:rPr>
                <w:rFonts w:ascii="Corbel" w:hAnsi="Corbel"/>
                <w:b/>
                <w:lang w:val="es-ES_tradnl"/>
              </w:rPr>
              <w:t xml:space="preserve">, fechaRetiro = 30/10/2023, fechaEntrega = </w:t>
            </w:r>
            <w:r w:rsidR="0027437C">
              <w:rPr>
                <w:rFonts w:ascii="Corbel" w:hAnsi="Corbel"/>
                <w:b/>
                <w:lang w:val="es-ES_tradnl"/>
              </w:rPr>
              <w:t>25/10/2023</w:t>
            </w:r>
          </w:p>
          <w:p w14:paraId="27947ADC" w14:textId="6841D0B5" w:rsidR="0027437C" w:rsidRPr="00EB362B" w:rsidRDefault="0027437C" w:rsidP="00EB362B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tipoCarga = “documentación”, </w:t>
            </w:r>
            <w:r w:rsidR="00A17268">
              <w:rPr>
                <w:rFonts w:ascii="Corbel" w:hAnsi="Corbel"/>
                <w:b/>
                <w:lang w:val="es-ES_tradnl"/>
              </w:rPr>
              <w:t>domicilioRetiro = domicilioRetiro1, domicilioEntrega = domicilioEntrega1</w:t>
            </w:r>
            <w:r>
              <w:rPr>
                <w:rFonts w:ascii="Corbel" w:hAnsi="Corbel"/>
                <w:b/>
                <w:lang w:val="es-ES_tradnl"/>
              </w:rPr>
              <w:t>, fechaRetiro = 30/10/2023, fechaEntrega = 30/11/2023</w:t>
            </w:r>
          </w:p>
        </w:tc>
      </w:tr>
      <w:tr w:rsidR="00625C4E" w:rsidRPr="003F2F3B" w14:paraId="1D8ACEAF" w14:textId="77777777" w:rsidTr="00AC665C">
        <w:tc>
          <w:tcPr>
            <w:tcW w:w="15730" w:type="dxa"/>
            <w:gridSpan w:val="4"/>
            <w:shd w:val="clear" w:color="auto" w:fill="2898B7"/>
          </w:tcPr>
          <w:p w14:paraId="7EFF2712" w14:textId="77777777" w:rsidR="00625C4E" w:rsidRPr="003F2F3B" w:rsidRDefault="00625C4E" w:rsidP="00AC665C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lastRenderedPageBreak/>
              <w:t>Precondiciones:</w:t>
            </w:r>
          </w:p>
        </w:tc>
      </w:tr>
      <w:tr w:rsidR="00625C4E" w:rsidRPr="003F2F3B" w14:paraId="1F1088C6" w14:textId="77777777" w:rsidTr="00AC665C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25D456FC" w14:textId="77777777" w:rsidR="00625C4E" w:rsidRDefault="0027437C" w:rsidP="0027437C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La fecha actual es 25/10/2023</w:t>
            </w:r>
          </w:p>
          <w:p w14:paraId="6FDEB21B" w14:textId="77777777" w:rsidR="00284290" w:rsidRDefault="00284290" w:rsidP="0027437C">
            <w:pPr>
              <w:pStyle w:val="Textoindependiente"/>
              <w:ind w:firstLine="0"/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</w:rPr>
              <w:t xml:space="preserve">Objeto </w:t>
            </w:r>
            <w:r w:rsidR="00683A58">
              <w:rPr>
                <w:rFonts w:ascii="Corbel" w:hAnsi="Corbel"/>
                <w:b/>
              </w:rPr>
              <w:t>“</w:t>
            </w:r>
            <w:r>
              <w:rPr>
                <w:rFonts w:ascii="Corbel" w:hAnsi="Corbel"/>
                <w:b/>
              </w:rPr>
              <w:t>domicilioRetiro1</w:t>
            </w:r>
            <w:r w:rsidR="00683A58">
              <w:rPr>
                <w:rFonts w:ascii="Corbel" w:hAnsi="Corbel"/>
                <w:b/>
              </w:rPr>
              <w:t>”</w:t>
            </w:r>
            <w:r>
              <w:rPr>
                <w:rFonts w:ascii="Corbel" w:hAnsi="Corbel"/>
                <w:b/>
              </w:rPr>
              <w:t xml:space="preserve"> creado</w:t>
            </w:r>
            <w:r w:rsidR="00683A58">
              <w:rPr>
                <w:rFonts w:ascii="Corbel" w:hAnsi="Corbel"/>
                <w:b/>
              </w:rPr>
              <w:t xml:space="preserve"> con sus atributos seteados</w:t>
            </w:r>
            <w:r w:rsidR="00E84406">
              <w:rPr>
                <w:rFonts w:ascii="Corbel" w:hAnsi="Corbel"/>
                <w:b/>
              </w:rPr>
              <w:t xml:space="preserve">: </w:t>
            </w:r>
            <w:r w:rsidR="00E84406">
              <w:rPr>
                <w:rFonts w:ascii="Corbel" w:hAnsi="Corbel"/>
                <w:b/>
                <w:lang w:val="es-ES_tradnl"/>
              </w:rPr>
              <w:t>domicilioRetiro.Calle = “Av. Vélez Sarsfield”, domicilioRetiro.Numero = “1188”, domicilioRetiro.Localidad = “C</w:t>
            </w:r>
            <w:r w:rsidR="00E84406">
              <w:rPr>
                <w:rFonts w:ascii="Corbel" w:hAnsi="Corbel"/>
                <w:b/>
                <w:lang w:val="es-AR"/>
              </w:rPr>
              <w:t>órdoba</w:t>
            </w:r>
            <w:r w:rsidR="00E84406">
              <w:rPr>
                <w:rFonts w:ascii="Corbel" w:hAnsi="Corbel"/>
                <w:b/>
                <w:lang w:val="es-ES_tradnl"/>
              </w:rPr>
              <w:t>”, domicilioRetiro.Ciudad = “C</w:t>
            </w:r>
            <w:r w:rsidR="00E84406">
              <w:rPr>
                <w:rFonts w:ascii="Corbel" w:hAnsi="Corbel"/>
                <w:b/>
                <w:lang w:val="es-AR"/>
              </w:rPr>
              <w:t>órdoba</w:t>
            </w:r>
            <w:r w:rsidR="00E84406">
              <w:rPr>
                <w:rFonts w:ascii="Corbel" w:hAnsi="Corbel"/>
                <w:b/>
                <w:lang w:val="es-ES_tradnl"/>
              </w:rPr>
              <w:t>”</w:t>
            </w:r>
          </w:p>
          <w:p w14:paraId="7127CDD6" w14:textId="37A477FC" w:rsidR="00A3398B" w:rsidRPr="003F2F3B" w:rsidRDefault="00A3398B" w:rsidP="0027437C">
            <w:pPr>
              <w:pStyle w:val="Textoindependiente"/>
              <w:ind w:firstLine="0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  <w:lang w:val="es-ES_tradnl"/>
              </w:rPr>
              <w:t>Objeto “domicilioEntrega1” creado con sus atributos seteados: domicilioEntrega.Calle = “Rondeau”, domicilioEntrega.Numero = “166”, domicilioEntrega.Localidad = “C</w:t>
            </w:r>
            <w:r>
              <w:rPr>
                <w:rFonts w:ascii="Corbel" w:hAnsi="Corbel"/>
                <w:b/>
                <w:lang w:val="es-AR"/>
              </w:rPr>
              <w:t>órdoba</w:t>
            </w:r>
            <w:r>
              <w:rPr>
                <w:rFonts w:ascii="Corbel" w:hAnsi="Corbel"/>
                <w:b/>
                <w:lang w:val="es-ES_tradnl"/>
              </w:rPr>
              <w:t>”, domicilioEntrega.Ciudad = “C</w:t>
            </w:r>
            <w:r>
              <w:rPr>
                <w:rFonts w:ascii="Corbel" w:hAnsi="Corbel"/>
                <w:b/>
                <w:lang w:val="es-AR"/>
              </w:rPr>
              <w:t>órdoba</w:t>
            </w:r>
            <w:r>
              <w:rPr>
                <w:rFonts w:ascii="Corbel" w:hAnsi="Corbel"/>
                <w:b/>
                <w:lang w:val="es-ES_tradnl"/>
              </w:rPr>
              <w:t>”</w:t>
            </w:r>
          </w:p>
        </w:tc>
      </w:tr>
    </w:tbl>
    <w:p w14:paraId="182C6823" w14:textId="77777777" w:rsidR="00625C4E" w:rsidRPr="002121B4" w:rsidRDefault="00625C4E" w:rsidP="002121B4">
      <w:pPr>
        <w:ind w:firstLine="0"/>
        <w:rPr>
          <w:rFonts w:cs="Calibri Light"/>
        </w:rPr>
      </w:pPr>
    </w:p>
    <w:sectPr w:rsidR="00625C4E" w:rsidRPr="002121B4" w:rsidSect="009A5A5D">
      <w:headerReference w:type="default" r:id="rId13"/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6BBA" w14:textId="77777777" w:rsidR="00E16570" w:rsidRDefault="00E16570">
      <w:r>
        <w:separator/>
      </w:r>
    </w:p>
  </w:endnote>
  <w:endnote w:type="continuationSeparator" w:id="0">
    <w:p w14:paraId="59F23BFD" w14:textId="77777777" w:rsidR="00E16570" w:rsidRDefault="00E1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﷽﷽﷽﷽﷽﷽﷽﷽⹯潤硣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19EF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2AC4A537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502FC15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936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4BA4601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291C9D09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68C4" w14:textId="77777777" w:rsidR="00E16570" w:rsidRDefault="00E16570">
      <w:r>
        <w:separator/>
      </w:r>
    </w:p>
  </w:footnote>
  <w:footnote w:type="continuationSeparator" w:id="0">
    <w:p w14:paraId="54DCF2BA" w14:textId="77777777" w:rsidR="00E16570" w:rsidRDefault="00E16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4C5B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2E3B8A13" w14:textId="77777777" w:rsidTr="004979EF">
      <w:trPr>
        <w:trHeight w:val="1024"/>
      </w:trPr>
      <w:tc>
        <w:tcPr>
          <w:tcW w:w="2552" w:type="dxa"/>
        </w:tcPr>
        <w:p w14:paraId="40071647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1145E1DD" wp14:editId="40F69B59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AEE65C0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56C26D49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7BE77124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8EC7A4B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231C9824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1B057186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AE0F05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6271A24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3C6A979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60465EF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06B6CF4E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3D2CD138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B6334C5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32F49D6E" w14:textId="77777777" w:rsidTr="004979EF">
      <w:trPr>
        <w:trHeight w:val="1024"/>
      </w:trPr>
      <w:tc>
        <w:tcPr>
          <w:tcW w:w="2552" w:type="dxa"/>
        </w:tcPr>
        <w:p w14:paraId="46A53258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4FB28AC9" wp14:editId="0F83189D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A89354E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CCEDB4A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76BF533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4E83AB3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7C20B712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0E1C29C6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697B4AB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39ED909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69D0C958" w14:textId="77777777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</w:p>
        <w:p w14:paraId="09C922A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0443AA9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6D48436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84D9F7B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FD5F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253BB8CC" w14:textId="77777777" w:rsidTr="009E0D45">
      <w:trPr>
        <w:trHeight w:val="1024"/>
      </w:trPr>
      <w:tc>
        <w:tcPr>
          <w:tcW w:w="2552" w:type="dxa"/>
        </w:tcPr>
        <w:p w14:paraId="2BFFD159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3353FF79" wp14:editId="387CA6E4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00F00C7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2A9D83AC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77D12BDB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E8C709D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CC8FAD8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254C1912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36A90E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A45745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358DDF3D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EB9FDA1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6043D47D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7F2D2779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2504419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74D08021" w14:textId="77777777" w:rsidTr="009E0D45">
      <w:trPr>
        <w:trHeight w:val="1024"/>
      </w:trPr>
      <w:tc>
        <w:tcPr>
          <w:tcW w:w="2552" w:type="dxa"/>
        </w:tcPr>
        <w:p w14:paraId="2F2D1A0A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211B3BD1" wp14:editId="2CD2833D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04CC7A6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C941939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68988B87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F2DA27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4BF9D8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560C2BF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2C00C68E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34CE052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5EA8CBF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CA6777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6940C4F3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7DD07ABB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20144CE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55B35E7"/>
    <w:multiLevelType w:val="hybridMultilevel"/>
    <w:tmpl w:val="D21039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97973"/>
    <w:multiLevelType w:val="hybridMultilevel"/>
    <w:tmpl w:val="1D70923E"/>
    <w:numStyleLink w:val="Estiloimportado2"/>
  </w:abstractNum>
  <w:abstractNum w:abstractNumId="12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57C1D44"/>
    <w:multiLevelType w:val="hybridMultilevel"/>
    <w:tmpl w:val="28B86F6C"/>
    <w:lvl w:ilvl="0" w:tplc="FFE24A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D85290F"/>
    <w:multiLevelType w:val="hybridMultilevel"/>
    <w:tmpl w:val="D85A87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8220506">
    <w:abstractNumId w:val="30"/>
  </w:num>
  <w:num w:numId="2" w16cid:durableId="465389998">
    <w:abstractNumId w:val="31"/>
  </w:num>
  <w:num w:numId="3" w16cid:durableId="591016513">
    <w:abstractNumId w:val="23"/>
  </w:num>
  <w:num w:numId="4" w16cid:durableId="463471663">
    <w:abstractNumId w:val="15"/>
  </w:num>
  <w:num w:numId="5" w16cid:durableId="1658919971">
    <w:abstractNumId w:val="5"/>
  </w:num>
  <w:num w:numId="6" w16cid:durableId="815996901">
    <w:abstractNumId w:val="22"/>
  </w:num>
  <w:num w:numId="7" w16cid:durableId="533856582">
    <w:abstractNumId w:val="14"/>
  </w:num>
  <w:num w:numId="8" w16cid:durableId="1385639889">
    <w:abstractNumId w:val="0"/>
  </w:num>
  <w:num w:numId="9" w16cid:durableId="1012803095">
    <w:abstractNumId w:val="24"/>
  </w:num>
  <w:num w:numId="10" w16cid:durableId="927538231">
    <w:abstractNumId w:val="9"/>
  </w:num>
  <w:num w:numId="11" w16cid:durableId="1682119536">
    <w:abstractNumId w:val="8"/>
  </w:num>
  <w:num w:numId="12" w16cid:durableId="1156872667">
    <w:abstractNumId w:val="10"/>
  </w:num>
  <w:num w:numId="13" w16cid:durableId="1889682756">
    <w:abstractNumId w:val="12"/>
  </w:num>
  <w:num w:numId="14" w16cid:durableId="944769857">
    <w:abstractNumId w:val="19"/>
  </w:num>
  <w:num w:numId="15" w16cid:durableId="287588357">
    <w:abstractNumId w:val="26"/>
  </w:num>
  <w:num w:numId="16" w16cid:durableId="1395466554">
    <w:abstractNumId w:val="27"/>
  </w:num>
  <w:num w:numId="17" w16cid:durableId="79838617">
    <w:abstractNumId w:val="21"/>
  </w:num>
  <w:num w:numId="18" w16cid:durableId="2050911020">
    <w:abstractNumId w:val="16"/>
  </w:num>
  <w:num w:numId="19" w16cid:durableId="1893996612">
    <w:abstractNumId w:val="18"/>
  </w:num>
  <w:num w:numId="20" w16cid:durableId="358631520">
    <w:abstractNumId w:val="29"/>
  </w:num>
  <w:num w:numId="21" w16cid:durableId="1873377507">
    <w:abstractNumId w:val="3"/>
  </w:num>
  <w:num w:numId="22" w16cid:durableId="1871067227">
    <w:abstractNumId w:val="27"/>
  </w:num>
  <w:num w:numId="23" w16cid:durableId="64114125">
    <w:abstractNumId w:val="18"/>
  </w:num>
  <w:num w:numId="24" w16cid:durableId="1364750569">
    <w:abstractNumId w:val="29"/>
  </w:num>
  <w:num w:numId="25" w16cid:durableId="172309211">
    <w:abstractNumId w:val="14"/>
  </w:num>
  <w:num w:numId="26" w16cid:durableId="1461414217">
    <w:abstractNumId w:val="15"/>
  </w:num>
  <w:num w:numId="27" w16cid:durableId="1889106564">
    <w:abstractNumId w:val="7"/>
  </w:num>
  <w:num w:numId="28" w16cid:durableId="1087193039">
    <w:abstractNumId w:val="17"/>
  </w:num>
  <w:num w:numId="29" w16cid:durableId="1195995056">
    <w:abstractNumId w:val="6"/>
  </w:num>
  <w:num w:numId="30" w16cid:durableId="1511947934">
    <w:abstractNumId w:val="11"/>
  </w:num>
  <w:num w:numId="31" w16cid:durableId="1113940725">
    <w:abstractNumId w:val="11"/>
  </w:num>
  <w:num w:numId="32" w16cid:durableId="1394814798">
    <w:abstractNumId w:val="11"/>
    <w:lvlOverride w:ilvl="0">
      <w:startOverride w:val="3"/>
      <w:lvl w:ilvl="0" w:tplc="D94E3EF0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116829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F32D4CC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308D73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320748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804060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A36735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F8BD8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6823C6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940530418">
    <w:abstractNumId w:val="1"/>
  </w:num>
  <w:num w:numId="34" w16cid:durableId="62605542">
    <w:abstractNumId w:val="4"/>
  </w:num>
  <w:num w:numId="35" w16cid:durableId="1772627458">
    <w:abstractNumId w:val="33"/>
  </w:num>
  <w:num w:numId="36" w16cid:durableId="463693440">
    <w:abstractNumId w:val="20"/>
  </w:num>
  <w:num w:numId="37" w16cid:durableId="1772772619">
    <w:abstractNumId w:val="25"/>
  </w:num>
  <w:num w:numId="38" w16cid:durableId="633563714">
    <w:abstractNumId w:val="28"/>
  </w:num>
  <w:num w:numId="39" w16cid:durableId="2017724432">
    <w:abstractNumId w:val="32"/>
  </w:num>
  <w:num w:numId="40" w16cid:durableId="709450486">
    <w:abstractNumId w:val="2"/>
  </w:num>
  <w:num w:numId="41" w16cid:durableId="1293752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F8"/>
    <w:rsid w:val="000115A4"/>
    <w:rsid w:val="00040025"/>
    <w:rsid w:val="00040E49"/>
    <w:rsid w:val="00060469"/>
    <w:rsid w:val="00081B6C"/>
    <w:rsid w:val="00091DA8"/>
    <w:rsid w:val="000A3B42"/>
    <w:rsid w:val="000A6FF9"/>
    <w:rsid w:val="000E6DDF"/>
    <w:rsid w:val="0010253F"/>
    <w:rsid w:val="001406BA"/>
    <w:rsid w:val="0014734B"/>
    <w:rsid w:val="00171689"/>
    <w:rsid w:val="00177AF1"/>
    <w:rsid w:val="001E3DDC"/>
    <w:rsid w:val="001E5147"/>
    <w:rsid w:val="001F6169"/>
    <w:rsid w:val="00207CE5"/>
    <w:rsid w:val="00207ED8"/>
    <w:rsid w:val="002121B4"/>
    <w:rsid w:val="00214AEF"/>
    <w:rsid w:val="00251147"/>
    <w:rsid w:val="00253A82"/>
    <w:rsid w:val="0027437C"/>
    <w:rsid w:val="0027541F"/>
    <w:rsid w:val="00283D49"/>
    <w:rsid w:val="00284290"/>
    <w:rsid w:val="0029267B"/>
    <w:rsid w:val="0029681F"/>
    <w:rsid w:val="002A76BD"/>
    <w:rsid w:val="002B0748"/>
    <w:rsid w:val="002B5BC3"/>
    <w:rsid w:val="002F5A91"/>
    <w:rsid w:val="00307CBE"/>
    <w:rsid w:val="00325C61"/>
    <w:rsid w:val="003329CB"/>
    <w:rsid w:val="00333BD6"/>
    <w:rsid w:val="00334A15"/>
    <w:rsid w:val="003700DD"/>
    <w:rsid w:val="00393B4E"/>
    <w:rsid w:val="0039750D"/>
    <w:rsid w:val="003E27B1"/>
    <w:rsid w:val="003F0305"/>
    <w:rsid w:val="003F7F8D"/>
    <w:rsid w:val="00431DD6"/>
    <w:rsid w:val="00486FB0"/>
    <w:rsid w:val="004C0983"/>
    <w:rsid w:val="004D128D"/>
    <w:rsid w:val="004E5151"/>
    <w:rsid w:val="0050756F"/>
    <w:rsid w:val="005260D6"/>
    <w:rsid w:val="00544202"/>
    <w:rsid w:val="00566540"/>
    <w:rsid w:val="005968F8"/>
    <w:rsid w:val="005970C9"/>
    <w:rsid w:val="005A7FA4"/>
    <w:rsid w:val="005B18BC"/>
    <w:rsid w:val="006010B2"/>
    <w:rsid w:val="006071D4"/>
    <w:rsid w:val="00616B51"/>
    <w:rsid w:val="00625C4E"/>
    <w:rsid w:val="00643ACB"/>
    <w:rsid w:val="00644364"/>
    <w:rsid w:val="00663259"/>
    <w:rsid w:val="00681C15"/>
    <w:rsid w:val="00683A58"/>
    <w:rsid w:val="006951F3"/>
    <w:rsid w:val="006D2CA3"/>
    <w:rsid w:val="006D33EF"/>
    <w:rsid w:val="006E5DDF"/>
    <w:rsid w:val="006F5664"/>
    <w:rsid w:val="00726FFD"/>
    <w:rsid w:val="00744EB3"/>
    <w:rsid w:val="0077256B"/>
    <w:rsid w:val="00790915"/>
    <w:rsid w:val="0079594B"/>
    <w:rsid w:val="007C5BBB"/>
    <w:rsid w:val="0080791D"/>
    <w:rsid w:val="0081704B"/>
    <w:rsid w:val="00836200"/>
    <w:rsid w:val="0089039F"/>
    <w:rsid w:val="008B59A7"/>
    <w:rsid w:val="008C0889"/>
    <w:rsid w:val="008D77EE"/>
    <w:rsid w:val="008E1B97"/>
    <w:rsid w:val="008E21D1"/>
    <w:rsid w:val="00932FA8"/>
    <w:rsid w:val="00957958"/>
    <w:rsid w:val="00981B9F"/>
    <w:rsid w:val="009A5A5D"/>
    <w:rsid w:val="009B2D0E"/>
    <w:rsid w:val="009E0D45"/>
    <w:rsid w:val="00A1376A"/>
    <w:rsid w:val="00A17268"/>
    <w:rsid w:val="00A17733"/>
    <w:rsid w:val="00A32C61"/>
    <w:rsid w:val="00A3398B"/>
    <w:rsid w:val="00A57722"/>
    <w:rsid w:val="00A72AE8"/>
    <w:rsid w:val="00A81B9D"/>
    <w:rsid w:val="00A908C8"/>
    <w:rsid w:val="00AA19DF"/>
    <w:rsid w:val="00AA21F9"/>
    <w:rsid w:val="00AC256C"/>
    <w:rsid w:val="00AD32FB"/>
    <w:rsid w:val="00B17EF6"/>
    <w:rsid w:val="00B2115D"/>
    <w:rsid w:val="00B91C14"/>
    <w:rsid w:val="00BA7487"/>
    <w:rsid w:val="00BD6B43"/>
    <w:rsid w:val="00C47498"/>
    <w:rsid w:val="00C54BA2"/>
    <w:rsid w:val="00C63346"/>
    <w:rsid w:val="00C71BDC"/>
    <w:rsid w:val="00C75712"/>
    <w:rsid w:val="00C87CD2"/>
    <w:rsid w:val="00CB3320"/>
    <w:rsid w:val="00CC2F87"/>
    <w:rsid w:val="00CD1609"/>
    <w:rsid w:val="00D01416"/>
    <w:rsid w:val="00D20AC1"/>
    <w:rsid w:val="00D52A19"/>
    <w:rsid w:val="00D60E80"/>
    <w:rsid w:val="00D6653F"/>
    <w:rsid w:val="00D76D83"/>
    <w:rsid w:val="00D939CE"/>
    <w:rsid w:val="00D93CF8"/>
    <w:rsid w:val="00E10E15"/>
    <w:rsid w:val="00E16570"/>
    <w:rsid w:val="00E61936"/>
    <w:rsid w:val="00E67163"/>
    <w:rsid w:val="00E84406"/>
    <w:rsid w:val="00E90129"/>
    <w:rsid w:val="00E94CD9"/>
    <w:rsid w:val="00EA2ACB"/>
    <w:rsid w:val="00EB362B"/>
    <w:rsid w:val="00EB7768"/>
    <w:rsid w:val="00EC7810"/>
    <w:rsid w:val="00EE03FB"/>
    <w:rsid w:val="00F00334"/>
    <w:rsid w:val="00F216E8"/>
    <w:rsid w:val="00F819A5"/>
    <w:rsid w:val="00F90F99"/>
    <w:rsid w:val="00FA3A2B"/>
    <w:rsid w:val="00FC143D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0E31A"/>
  <w15:docId w15:val="{CB77641E-027D-403F-92E0-A572E293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\OneDrive\Escritorio\Parcial%202%20ISW\Practico\Ejs\2021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2021_ISW_Segundo_Parcial_Template.dotx</Template>
  <TotalTime>1078</TotalTime>
  <Pages>7</Pages>
  <Words>1070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Ezequiel Schneider</dc:creator>
  <cp:lastModifiedBy>Iván Ezequiel Schneider</cp:lastModifiedBy>
  <cp:revision>62</cp:revision>
  <dcterms:created xsi:type="dcterms:W3CDTF">2023-10-25T17:10:00Z</dcterms:created>
  <dcterms:modified xsi:type="dcterms:W3CDTF">2023-10-26T15:13:00Z</dcterms:modified>
</cp:coreProperties>
</file>